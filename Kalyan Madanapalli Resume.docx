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D1E39" w14:textId="77777777" w:rsidR="0078003F" w:rsidRPr="00F33D66" w:rsidRDefault="0078003F" w:rsidP="00161BF3">
      <w:pPr>
        <w:pStyle w:val="SectionHeading"/>
        <w:jc w:val="center"/>
        <w:rPr>
          <w:rFonts w:asciiTheme="minorHAnsi" w:hAnsiTheme="minorHAnsi"/>
          <w:b w:val="0"/>
          <w:sz w:val="40"/>
          <w:szCs w:val="40"/>
        </w:rPr>
      </w:pPr>
      <w:r>
        <w:rPr>
          <w:rFonts w:asciiTheme="minorHAnsi" w:hAnsiTheme="minorHAnsi"/>
          <w:b w:val="0"/>
          <w:sz w:val="40"/>
          <w:szCs w:val="40"/>
        </w:rPr>
        <w:softHyphen/>
      </w:r>
      <w:r>
        <w:rPr>
          <w:rFonts w:asciiTheme="minorHAnsi" w:hAnsiTheme="minorHAnsi"/>
          <w:b w:val="0"/>
          <w:sz w:val="40"/>
          <w:szCs w:val="40"/>
        </w:rPr>
        <w:softHyphen/>
      </w:r>
      <w:r w:rsidRPr="000A490A">
        <w:rPr>
          <w:rFonts w:asciiTheme="minorHAnsi" w:hAnsiTheme="minorHAnsi"/>
          <w:b w:val="0"/>
          <w:sz w:val="40"/>
          <w:szCs w:val="40"/>
        </w:rPr>
        <w:t xml:space="preserve"> </w:t>
      </w:r>
      <w:r>
        <w:rPr>
          <w:rFonts w:asciiTheme="minorHAnsi" w:hAnsiTheme="minorHAnsi"/>
          <w:b w:val="0"/>
          <w:sz w:val="40"/>
          <w:szCs w:val="40"/>
        </w:rPr>
        <w:t>Kalyan Madanapalli</w:t>
      </w:r>
    </w:p>
    <w:p w14:paraId="652D4FB7" w14:textId="1719146C" w:rsidR="0078003F" w:rsidRPr="00653146" w:rsidRDefault="00EA1F9D" w:rsidP="0078003F">
      <w:pPr>
        <w:jc w:val="center"/>
        <w:rPr>
          <w:sz w:val="20"/>
        </w:rPr>
      </w:pPr>
      <w:sdt>
        <w:sdtPr>
          <w:rPr>
            <w:sz w:val="20"/>
          </w:rPr>
          <w:alias w:val="Address"/>
          <w:tag w:val=""/>
          <w:id w:val="-593780209"/>
          <w:placeholder>
            <w:docPart w:val="2DD5586828764964870897291A2FE39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7397E">
            <w:rPr>
              <w:sz w:val="20"/>
            </w:rPr>
            <w:t>2503 Monroe St,</w:t>
          </w:r>
          <w:r w:rsidR="0078003F">
            <w:rPr>
              <w:sz w:val="20"/>
            </w:rPr>
            <w:t xml:space="preserve"> Herndon, VA, 20171</w:t>
          </w:r>
        </w:sdtContent>
      </w:sdt>
      <w:r w:rsidR="0078003F" w:rsidRPr="00653146">
        <w:rPr>
          <w:sz w:val="20"/>
        </w:rPr>
        <w:t> </w:t>
      </w:r>
      <w:r w:rsidR="0078003F" w:rsidRPr="00653146">
        <w:rPr>
          <w:b/>
          <w:sz w:val="20"/>
        </w:rPr>
        <w:t>| </w:t>
      </w:r>
      <w:sdt>
        <w:sdtPr>
          <w:rPr>
            <w:sz w:val="20"/>
          </w:rPr>
          <w:alias w:val="Telephone"/>
          <w:tag w:val=""/>
          <w:id w:val="-1416317146"/>
          <w:placeholder>
            <w:docPart w:val="A9C2238467144E04AAF6A6C41810CF0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8003F">
            <w:rPr>
              <w:sz w:val="20"/>
            </w:rPr>
            <w:t>703-625-0923</w:t>
          </w:r>
        </w:sdtContent>
      </w:sdt>
      <w:r w:rsidR="0078003F" w:rsidRPr="00653146">
        <w:rPr>
          <w:b/>
          <w:sz w:val="20"/>
        </w:rPr>
        <w:t> | </w:t>
      </w:r>
      <w:sdt>
        <w:sdtPr>
          <w:rPr>
            <w:sz w:val="20"/>
          </w:rPr>
          <w:alias w:val="Email"/>
          <w:tag w:val=""/>
          <w:id w:val="-391963670"/>
          <w:placeholder>
            <w:docPart w:val="D8F853FE7C914BD0A7BA80860672982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8003F">
            <w:rPr>
              <w:sz w:val="20"/>
            </w:rPr>
            <w:t>kalyan</w:t>
          </w:r>
          <w:r w:rsidR="009F194F">
            <w:rPr>
              <w:sz w:val="20"/>
            </w:rPr>
            <w:t>19</w:t>
          </w:r>
          <w:r w:rsidR="0078003F" w:rsidRPr="00653146">
            <w:rPr>
              <w:sz w:val="20"/>
            </w:rPr>
            <w:t>@vt.edu</w:t>
          </w:r>
        </w:sdtContent>
      </w:sdt>
    </w:p>
    <w:p w14:paraId="1658059C" w14:textId="77777777" w:rsidR="0078003F" w:rsidRPr="008B00DC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8"/>
          <w:szCs w:val="28"/>
        </w:rPr>
      </w:pPr>
      <w:r w:rsidRPr="008B00DC">
        <w:rPr>
          <w:rFonts w:asciiTheme="minorHAnsi" w:hAnsiTheme="minorHAnsi"/>
          <w:sz w:val="28"/>
          <w:szCs w:val="28"/>
        </w:rPr>
        <w:t>Education</w:t>
      </w:r>
    </w:p>
    <w:p w14:paraId="37B4C648" w14:textId="2E6C59E4" w:rsidR="00834FE5" w:rsidRDefault="00834FE5" w:rsidP="0078003F">
      <w:pPr>
        <w:pStyle w:val="Address"/>
        <w:rPr>
          <w:b/>
          <w:szCs w:val="18"/>
        </w:rPr>
      </w:pPr>
      <w:r>
        <w:rPr>
          <w:b/>
          <w:szCs w:val="18"/>
        </w:rPr>
        <w:t>Georgia Institute of Technology</w:t>
      </w:r>
    </w:p>
    <w:p w14:paraId="0DC150C1" w14:textId="0EBF7DA5" w:rsidR="00834FE5" w:rsidRPr="00834FE5" w:rsidRDefault="00834FE5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Program: Master of Science in Computer Science</w:t>
      </w:r>
    </w:p>
    <w:p w14:paraId="26755B1C" w14:textId="76E8F52F" w:rsidR="00834FE5" w:rsidRDefault="0026498E" w:rsidP="00834FE5">
      <w:pPr>
        <w:pStyle w:val="Address"/>
        <w:numPr>
          <w:ilvl w:val="0"/>
          <w:numId w:val="18"/>
        </w:numPr>
        <w:rPr>
          <w:b/>
          <w:szCs w:val="18"/>
        </w:rPr>
      </w:pPr>
      <w:r>
        <w:rPr>
          <w:szCs w:val="18"/>
        </w:rPr>
        <w:t>Specialization: Machine Learning</w:t>
      </w:r>
    </w:p>
    <w:p w14:paraId="49DBFB40" w14:textId="003C146D" w:rsidR="0078003F" w:rsidRPr="006A438A" w:rsidRDefault="0078003F" w:rsidP="0078003F">
      <w:pPr>
        <w:pStyle w:val="Address"/>
        <w:rPr>
          <w:b/>
          <w:szCs w:val="18"/>
        </w:rPr>
      </w:pPr>
      <w:r w:rsidRPr="006A438A">
        <w:rPr>
          <w:b/>
          <w:szCs w:val="18"/>
        </w:rPr>
        <w:t>Virginia Polytechnic Institute and State University</w:t>
      </w:r>
    </w:p>
    <w:p w14:paraId="1742AE54" w14:textId="28E1C1E7" w:rsidR="0078003F" w:rsidRPr="006A3F08" w:rsidRDefault="0078003F" w:rsidP="0078003F">
      <w:pPr>
        <w:pStyle w:val="Address"/>
        <w:numPr>
          <w:ilvl w:val="0"/>
          <w:numId w:val="6"/>
        </w:numPr>
        <w:rPr>
          <w:b/>
          <w:szCs w:val="18"/>
        </w:rPr>
      </w:pPr>
      <w:r w:rsidRPr="006A3F08">
        <w:rPr>
          <w:szCs w:val="18"/>
        </w:rPr>
        <w:t>Major:</w:t>
      </w:r>
      <w:r w:rsidRPr="006A3F08">
        <w:rPr>
          <w:b/>
          <w:szCs w:val="18"/>
        </w:rPr>
        <w:t xml:space="preserve"> </w:t>
      </w:r>
      <w:r w:rsidRPr="006A3F08">
        <w:rPr>
          <w:szCs w:val="18"/>
        </w:rPr>
        <w:t>Computer Science</w:t>
      </w:r>
      <w:r w:rsidR="00720A55">
        <w:rPr>
          <w:szCs w:val="18"/>
        </w:rPr>
        <w:t xml:space="preserve"> (BS)</w:t>
      </w:r>
    </w:p>
    <w:p w14:paraId="74268B74" w14:textId="373EBDC9" w:rsidR="0078003F" w:rsidRPr="006A3F08" w:rsidRDefault="003141BB" w:rsidP="0078003F">
      <w:pPr>
        <w:pStyle w:val="Address"/>
        <w:numPr>
          <w:ilvl w:val="0"/>
          <w:numId w:val="6"/>
        </w:numPr>
        <w:rPr>
          <w:szCs w:val="18"/>
        </w:rPr>
      </w:pPr>
      <w:r>
        <w:rPr>
          <w:szCs w:val="18"/>
        </w:rPr>
        <w:t>Cumulative GPA: 3.</w:t>
      </w:r>
      <w:r w:rsidR="00990325">
        <w:rPr>
          <w:szCs w:val="18"/>
        </w:rPr>
        <w:t>62</w:t>
      </w:r>
      <w:r w:rsidR="00DF4A88">
        <w:rPr>
          <w:szCs w:val="18"/>
        </w:rPr>
        <w:t xml:space="preserve"> / 4</w:t>
      </w:r>
    </w:p>
    <w:p w14:paraId="5124DAA6" w14:textId="77777777" w:rsidR="0078003F" w:rsidRPr="008B00DC" w:rsidRDefault="0078003F" w:rsidP="0078003F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8"/>
          <w:szCs w:val="28"/>
        </w:rPr>
      </w:pPr>
      <w:r w:rsidRPr="008B00DC">
        <w:rPr>
          <w:rFonts w:asciiTheme="minorHAnsi" w:hAnsiTheme="minorHAnsi"/>
          <w:sz w:val="28"/>
          <w:szCs w:val="28"/>
        </w:rPr>
        <w:t>Skills</w:t>
      </w:r>
    </w:p>
    <w:p w14:paraId="57C7BDFD" w14:textId="194FE98A" w:rsidR="0026498E" w:rsidRPr="0026498E" w:rsidRDefault="0067032B" w:rsidP="0026498E">
      <w:pPr>
        <w:pStyle w:val="Address"/>
        <w:numPr>
          <w:ilvl w:val="0"/>
          <w:numId w:val="7"/>
        </w:numPr>
        <w:rPr>
          <w:szCs w:val="18"/>
        </w:rPr>
      </w:pPr>
      <w:r>
        <w:rPr>
          <w:szCs w:val="18"/>
        </w:rPr>
        <w:t>L</w:t>
      </w:r>
      <w:r w:rsidRPr="006A3F08">
        <w:rPr>
          <w:szCs w:val="18"/>
        </w:rPr>
        <w:t>anguages: Java</w:t>
      </w:r>
      <w:r>
        <w:rPr>
          <w:szCs w:val="18"/>
        </w:rPr>
        <w:t xml:space="preserve"> (proficient)</w:t>
      </w:r>
      <w:r w:rsidRPr="006A3F08">
        <w:rPr>
          <w:szCs w:val="18"/>
        </w:rPr>
        <w:t xml:space="preserve">, </w:t>
      </w:r>
      <w:r w:rsidR="0026498E">
        <w:rPr>
          <w:szCs w:val="18"/>
        </w:rPr>
        <w:t xml:space="preserve">Python (proficient), </w:t>
      </w:r>
      <w:r>
        <w:rPr>
          <w:szCs w:val="18"/>
        </w:rPr>
        <w:t>C (</w:t>
      </w:r>
      <w:r w:rsidR="0026498E">
        <w:rPr>
          <w:szCs w:val="18"/>
        </w:rPr>
        <w:t>familiar</w:t>
      </w:r>
      <w:r>
        <w:rPr>
          <w:szCs w:val="18"/>
        </w:rPr>
        <w:t>),</w:t>
      </w:r>
      <w:r w:rsidR="0026498E">
        <w:rPr>
          <w:szCs w:val="18"/>
        </w:rPr>
        <w:t xml:space="preserve"> JavaScript</w:t>
      </w:r>
      <w:r>
        <w:rPr>
          <w:szCs w:val="18"/>
        </w:rPr>
        <w:t xml:space="preserve"> (prior experience), HTML (prior experience)</w:t>
      </w:r>
      <w:bookmarkStart w:id="0" w:name="_GoBack"/>
      <w:bookmarkEnd w:id="0"/>
    </w:p>
    <w:p w14:paraId="67FD8214" w14:textId="20EB159B" w:rsidR="00FB7973" w:rsidRDefault="00FB7973" w:rsidP="00FB7973">
      <w:pPr>
        <w:pStyle w:val="Address"/>
        <w:numPr>
          <w:ilvl w:val="0"/>
          <w:numId w:val="7"/>
        </w:numPr>
        <w:rPr>
          <w:szCs w:val="18"/>
        </w:rPr>
      </w:pPr>
      <w:r>
        <w:rPr>
          <w:szCs w:val="18"/>
        </w:rPr>
        <w:t xml:space="preserve">Work-related software: PostgreSQL, Storm, Redis, Camel, Kafka, Spring framework, </w:t>
      </w:r>
      <w:r w:rsidR="001A6879">
        <w:rPr>
          <w:szCs w:val="18"/>
        </w:rPr>
        <w:t>JPA (Hibernate)</w:t>
      </w:r>
      <w:r>
        <w:rPr>
          <w:szCs w:val="18"/>
        </w:rPr>
        <w:t>, REST services</w:t>
      </w:r>
    </w:p>
    <w:p w14:paraId="23EA20EA" w14:textId="210399BA" w:rsidR="00FB7973" w:rsidRPr="00FB7973" w:rsidRDefault="00FB7973" w:rsidP="00FB7973">
      <w:pPr>
        <w:pStyle w:val="Address"/>
        <w:numPr>
          <w:ilvl w:val="0"/>
          <w:numId w:val="7"/>
        </w:numPr>
        <w:rPr>
          <w:szCs w:val="18"/>
        </w:rPr>
      </w:pPr>
      <w:r>
        <w:rPr>
          <w:szCs w:val="18"/>
        </w:rPr>
        <w:t>Machine Learning software: OpenCV, TensorFlow, Scikit-learn</w:t>
      </w:r>
    </w:p>
    <w:p w14:paraId="376B0C37" w14:textId="78DFDAC1" w:rsidR="0067032B" w:rsidRDefault="0067032B" w:rsidP="0067032B">
      <w:pPr>
        <w:pStyle w:val="Address"/>
        <w:numPr>
          <w:ilvl w:val="0"/>
          <w:numId w:val="7"/>
        </w:numPr>
        <w:rPr>
          <w:szCs w:val="18"/>
        </w:rPr>
      </w:pPr>
      <w:r>
        <w:rPr>
          <w:szCs w:val="18"/>
        </w:rPr>
        <w:t xml:space="preserve">Simulation software: </w:t>
      </w:r>
      <w:r w:rsidR="004C211E">
        <w:rPr>
          <w:szCs w:val="18"/>
        </w:rPr>
        <w:t xml:space="preserve">MATLAB, Simulink, </w:t>
      </w:r>
      <w:r>
        <w:rPr>
          <w:szCs w:val="18"/>
        </w:rPr>
        <w:t>ROS, Gazebo</w:t>
      </w:r>
      <w:r>
        <w:rPr>
          <w:szCs w:val="18"/>
        </w:rPr>
        <w:tab/>
      </w:r>
    </w:p>
    <w:p w14:paraId="00783EEF" w14:textId="5619253D" w:rsidR="00161BF3" w:rsidRDefault="0067032B" w:rsidP="0067032B">
      <w:pPr>
        <w:pStyle w:val="Address"/>
        <w:numPr>
          <w:ilvl w:val="0"/>
          <w:numId w:val="7"/>
        </w:numPr>
        <w:rPr>
          <w:szCs w:val="18"/>
        </w:rPr>
      </w:pPr>
      <w:r>
        <w:rPr>
          <w:szCs w:val="18"/>
        </w:rPr>
        <w:t>Mobile App Development</w:t>
      </w:r>
      <w:r w:rsidR="00161BF3">
        <w:rPr>
          <w:szCs w:val="18"/>
        </w:rPr>
        <w:t xml:space="preserve">: </w:t>
      </w:r>
      <w:r>
        <w:rPr>
          <w:szCs w:val="18"/>
        </w:rPr>
        <w:t>Android Studio, Google Firebase, Google Cloud Messaging</w:t>
      </w:r>
    </w:p>
    <w:p w14:paraId="54CE3DF7" w14:textId="10450976" w:rsidR="00FB7973" w:rsidRDefault="004C211E" w:rsidP="00FB7973">
      <w:pPr>
        <w:pStyle w:val="Address"/>
        <w:numPr>
          <w:ilvl w:val="0"/>
          <w:numId w:val="7"/>
        </w:numPr>
        <w:rPr>
          <w:szCs w:val="18"/>
        </w:rPr>
      </w:pPr>
      <w:r>
        <w:rPr>
          <w:szCs w:val="18"/>
        </w:rPr>
        <w:t>Automation</w:t>
      </w:r>
      <w:r w:rsidR="0067032B">
        <w:rPr>
          <w:szCs w:val="18"/>
        </w:rPr>
        <w:t xml:space="preserve"> software: Jenkins, Maven, Puppet</w:t>
      </w:r>
    </w:p>
    <w:p w14:paraId="5C1E6D65" w14:textId="12B616A0" w:rsidR="003114DE" w:rsidRPr="008B00DC" w:rsidRDefault="0078003F" w:rsidP="003114DE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Work Experience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ED1AC1" w14:paraId="69977A3A" w14:textId="77777777" w:rsidTr="001E7B05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176F359D" w14:textId="5019AC88" w:rsidR="00ED1AC1" w:rsidRPr="00087758" w:rsidRDefault="00087758" w:rsidP="00087758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Software Developer at Solers, Inc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0FE56207" w14:textId="0A170F3A" w:rsidR="00D76068" w:rsidRDefault="00DF4A8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Currently working as a full-time Software Developer</w:t>
            </w:r>
          </w:p>
          <w:p w14:paraId="461B73EB" w14:textId="75A88E2F" w:rsidR="00582CBF" w:rsidRDefault="00582CBF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Working on </w:t>
            </w:r>
            <w:r w:rsidR="00403359">
              <w:rPr>
                <w:szCs w:val="18"/>
              </w:rPr>
              <w:t xml:space="preserve">a </w:t>
            </w:r>
            <w:r>
              <w:rPr>
                <w:szCs w:val="18"/>
              </w:rPr>
              <w:t>project under Space Domain Awareness</w:t>
            </w:r>
          </w:p>
          <w:p w14:paraId="5E6387B9" w14:textId="16E5D24D" w:rsidR="001A6879" w:rsidRPr="00582CBF" w:rsidRDefault="001A6879" w:rsidP="00582CBF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Working with processing satellite data in mainly Java and Python</w:t>
            </w:r>
          </w:p>
          <w:p w14:paraId="20687DE9" w14:textId="7D43C33A" w:rsidR="00ED1AC1" w:rsidRDefault="00ED1AC1" w:rsidP="00D76068"/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63B31E1F" w14:textId="408CD7FE" w:rsidR="00ED1AC1" w:rsidRDefault="00D76068" w:rsidP="00D76068">
            <w:r w:rsidRPr="00D76068">
              <w:rPr>
                <w:color w:val="39A5B7" w:themeColor="accent1"/>
                <w:sz w:val="24"/>
                <w:szCs w:val="24"/>
              </w:rPr>
              <w:t>June 2018</w:t>
            </w:r>
          </w:p>
        </w:tc>
      </w:tr>
      <w:tr w:rsidR="00D76068" w14:paraId="2C0B6CEE" w14:textId="77777777" w:rsidTr="001E7B05">
        <w:trPr>
          <w:trHeight w:val="12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733903A5" w14:textId="52657345" w:rsidR="00D76068" w:rsidRDefault="00D76068" w:rsidP="00D76068">
            <w:r w:rsidRPr="00D23FE6">
              <w:rPr>
                <w:rFonts w:eastAsia="Arial" w:cs="Arial"/>
                <w:b/>
                <w:sz w:val="20"/>
              </w:rPr>
              <w:t>Co-op at Solers</w:t>
            </w:r>
            <w:r>
              <w:rPr>
                <w:rFonts w:eastAsia="Arial" w:cs="Arial"/>
                <w:b/>
                <w:sz w:val="20"/>
              </w:rPr>
              <w:t>, Inc</w:t>
            </w:r>
          </w:p>
        </w:tc>
        <w:tc>
          <w:tcPr>
            <w:tcW w:w="6570" w:type="dxa"/>
            <w:tcBorders>
              <w:left w:val="nil"/>
              <w:right w:val="nil"/>
            </w:tcBorders>
          </w:tcPr>
          <w:p w14:paraId="4064683A" w14:textId="77777777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Worked on Satellite Ground Systems under Systems side</w:t>
            </w:r>
          </w:p>
          <w:p w14:paraId="66FF3F5A" w14:textId="77777777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Added features such as workflows for Request Tracker (virtual help desk)</w:t>
            </w:r>
          </w:p>
          <w:p w14:paraId="58C72A9D" w14:textId="566BEEFB" w:rsidR="00D76068" w:rsidRPr="00FB7973" w:rsidRDefault="00D76068" w:rsidP="00FB7973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Created a puppet module to deploy a fully configured Request Tracker to an instance (in Open Stack)</w:t>
            </w:r>
          </w:p>
          <w:p w14:paraId="6D4DC574" w14:textId="710488AF" w:rsidR="00D76068" w:rsidRDefault="00D76068" w:rsidP="00D76068"/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5B9CDE5D" w14:textId="041FEB38" w:rsidR="00D76068" w:rsidRDefault="00D76068" w:rsidP="00D76068">
            <w:r>
              <w:rPr>
                <w:color w:val="39A5B7" w:themeColor="accent1"/>
                <w:sz w:val="24"/>
                <w:szCs w:val="24"/>
              </w:rPr>
              <w:t>May 2017 – December 2017</w:t>
            </w:r>
          </w:p>
        </w:tc>
      </w:tr>
      <w:tr w:rsidR="00D76068" w14:paraId="04F5870B" w14:textId="77777777" w:rsidTr="001E7B05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D5EA374" w14:textId="471F759F" w:rsidR="00D76068" w:rsidRDefault="00D76068" w:rsidP="00D76068">
            <w:r w:rsidRPr="0096196A">
              <w:rPr>
                <w:b/>
                <w:sz w:val="20"/>
              </w:rPr>
              <w:t xml:space="preserve">CS </w:t>
            </w:r>
            <w:r>
              <w:rPr>
                <w:b/>
                <w:sz w:val="20"/>
              </w:rPr>
              <w:t>Molecular Dynamics</w:t>
            </w:r>
            <w:r w:rsidRPr="0096196A">
              <w:rPr>
                <w:b/>
                <w:sz w:val="20"/>
              </w:rPr>
              <w:t xml:space="preserve"> Research</w:t>
            </w:r>
          </w:p>
          <w:p w14:paraId="52B36466" w14:textId="77777777" w:rsidR="00D76068" w:rsidRPr="00D76068" w:rsidRDefault="00D76068" w:rsidP="00D76068">
            <w:pPr>
              <w:jc w:val="center"/>
            </w:pP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76A8C199" w14:textId="1B1BD28B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Worked with visual molecular </w:t>
            </w:r>
            <w:r w:rsidR="00FB7973">
              <w:rPr>
                <w:szCs w:val="18"/>
              </w:rPr>
              <w:t>software</w:t>
            </w:r>
            <w:r>
              <w:rPr>
                <w:szCs w:val="18"/>
              </w:rPr>
              <w:t xml:space="preserve"> like VMD, Pymol</w:t>
            </w:r>
          </w:p>
          <w:p w14:paraId="4317F1FC" w14:textId="20D50ED6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Created a short molecular movie of the interactions of a specific nucleosome </w:t>
            </w:r>
          </w:p>
          <w:p w14:paraId="28A6E4F6" w14:textId="3AE064AA" w:rsidR="00237025" w:rsidRDefault="00237025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Developed a VMD plugin that displays additional information regarding the residue selected in VMD</w:t>
            </w:r>
          </w:p>
          <w:p w14:paraId="42B16D6F" w14:textId="04D001C4" w:rsidR="00D76068" w:rsidRDefault="00D76068" w:rsidP="00D76068"/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2BC0226D" w14:textId="7D5BE705" w:rsidR="00D76068" w:rsidRDefault="00D76068" w:rsidP="00D76068">
            <w:r>
              <w:rPr>
                <w:color w:val="39A5B7" w:themeColor="accent1"/>
                <w:sz w:val="24"/>
                <w:szCs w:val="24"/>
              </w:rPr>
              <w:t>May 2017 – August 2017</w:t>
            </w:r>
          </w:p>
        </w:tc>
      </w:tr>
      <w:tr w:rsidR="00D76068" w14:paraId="08FAA755" w14:textId="77777777" w:rsidTr="001E7B05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5A4A637F" w14:textId="0E5386E6" w:rsidR="00D76068" w:rsidRDefault="00D76068" w:rsidP="00D76068">
            <w:r w:rsidRPr="003664EA">
              <w:rPr>
                <w:b/>
                <w:sz w:val="20"/>
              </w:rPr>
              <w:t>CS 2505 Teaching Assistant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1C3E8018" w14:textId="31977543" w:rsidR="00D76068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Helped students in the course CS 2505 with homework and relevant coursework</w:t>
            </w:r>
          </w:p>
          <w:p w14:paraId="1A7A57FE" w14:textId="7B225A4E" w:rsidR="00D76068" w:rsidRPr="000A142F" w:rsidRDefault="00D76068" w:rsidP="00D76068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 w:rsidRPr="000A142F">
              <w:rPr>
                <w:szCs w:val="18"/>
              </w:rPr>
              <w:t>Held weekly office hours where 4-8 students would come for help</w:t>
            </w:r>
          </w:p>
          <w:p w14:paraId="72D7E94F" w14:textId="421001D0" w:rsidR="00D76068" w:rsidRDefault="00D76068" w:rsidP="00D76068"/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601E644C" w14:textId="21453259" w:rsidR="00D76068" w:rsidRDefault="00D76068" w:rsidP="00D76068">
            <w:r>
              <w:rPr>
                <w:color w:val="39A5B7" w:themeColor="accent1"/>
                <w:sz w:val="24"/>
                <w:szCs w:val="24"/>
              </w:rPr>
              <w:t>January 2017 – May 2017</w:t>
            </w:r>
          </w:p>
        </w:tc>
      </w:tr>
    </w:tbl>
    <w:p w14:paraId="4F35CEA7" w14:textId="501E318D" w:rsidR="003D1588" w:rsidRDefault="003D1588" w:rsidP="003D1588">
      <w:pPr>
        <w:pStyle w:val="Title"/>
        <w:pBdr>
          <w:bottom w:val="single" w:sz="12" w:space="0" w:color="39A5B7" w:themeColor="accent1"/>
        </w:pBd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Extracurricular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6570"/>
        <w:gridCol w:w="1885"/>
      </w:tblGrid>
      <w:tr w:rsidR="001E7B05" w14:paraId="404F426E" w14:textId="77777777" w:rsidTr="001E7B05">
        <w:trPr>
          <w:trHeight w:val="1200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40C4B3EB" w14:textId="2A35AAE7" w:rsidR="001E7B05" w:rsidRDefault="001E7B05" w:rsidP="00BA0EC3">
            <w:r>
              <w:rPr>
                <w:rFonts w:eastAsia="Arial" w:cs="Arial"/>
                <w:b/>
                <w:sz w:val="20"/>
              </w:rPr>
              <w:t>AutoDrive Challenge</w:t>
            </w:r>
          </w:p>
        </w:tc>
        <w:tc>
          <w:tcPr>
            <w:tcW w:w="6570" w:type="dxa"/>
            <w:tcBorders>
              <w:top w:val="nil"/>
              <w:left w:val="nil"/>
              <w:right w:val="nil"/>
            </w:tcBorders>
          </w:tcPr>
          <w:p w14:paraId="4CF56F9F" w14:textId="5BF3CCC9" w:rsidR="004454E2" w:rsidRDefault="004454E2" w:rsidP="004454E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proofErr w:type="gramStart"/>
            <w:r>
              <w:rPr>
                <w:rFonts w:cs="Times New Roman"/>
                <w:szCs w:val="18"/>
              </w:rPr>
              <w:t>3 year</w:t>
            </w:r>
            <w:proofErr w:type="gramEnd"/>
            <w:r>
              <w:rPr>
                <w:rFonts w:cs="Times New Roman"/>
                <w:szCs w:val="18"/>
              </w:rPr>
              <w:t xml:space="preserve"> competition to develop an autonomous vehicle to navigate an urban driving course </w:t>
            </w:r>
          </w:p>
          <w:p w14:paraId="02FA95D4" w14:textId="60E214E6" w:rsidR="001E7B05" w:rsidRDefault="004454E2" w:rsidP="004454E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 xml:space="preserve">Member of the team under </w:t>
            </w:r>
            <w:r w:rsidR="007E27E1">
              <w:rPr>
                <w:rFonts w:cs="Times New Roman"/>
                <w:szCs w:val="18"/>
              </w:rPr>
              <w:t>Perception and Simulation division</w:t>
            </w:r>
          </w:p>
          <w:p w14:paraId="23BCC0C1" w14:textId="77777777" w:rsidR="007E27E1" w:rsidRDefault="007E27E1" w:rsidP="004454E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Under Perception, developed a camera-based stop sign detection</w:t>
            </w:r>
          </w:p>
          <w:p w14:paraId="0A3BF968" w14:textId="1B7AA61D" w:rsidR="007E27E1" w:rsidRPr="004454E2" w:rsidRDefault="007E27E1" w:rsidP="004454E2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cs="Times New Roman"/>
                <w:szCs w:val="18"/>
              </w:rPr>
            </w:pPr>
            <w:r>
              <w:rPr>
                <w:rFonts w:cs="Times New Roman"/>
                <w:szCs w:val="18"/>
              </w:rPr>
              <w:t>Under Simulation, worked with modeling sensors like LiDAR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39DBCCDE" w14:textId="7FCE0D6D" w:rsidR="001E7B05" w:rsidRDefault="004454E2" w:rsidP="00BA0EC3">
            <w:r>
              <w:rPr>
                <w:color w:val="39A5B7" w:themeColor="accent1"/>
                <w:sz w:val="24"/>
                <w:szCs w:val="24"/>
              </w:rPr>
              <w:t>August 2017 – May 2018</w:t>
            </w:r>
          </w:p>
        </w:tc>
      </w:tr>
      <w:tr w:rsidR="001E7B05" w14:paraId="4B707BCF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FA29A6F" w14:textId="48A4C38F" w:rsidR="001E7B05" w:rsidRPr="00D76068" w:rsidRDefault="004454E2" w:rsidP="004454E2">
            <w:r>
              <w:rPr>
                <w:rFonts w:eastAsia="Arial" w:cs="Arial"/>
                <w:b/>
                <w:sz w:val="20"/>
              </w:rPr>
              <w:t>TA Tips</w:t>
            </w:r>
            <w:r w:rsidRPr="00D76068">
              <w:t xml:space="preserve"> </w:t>
            </w:r>
          </w:p>
        </w:tc>
        <w:tc>
          <w:tcPr>
            <w:tcW w:w="6570" w:type="dxa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039258E7" w14:textId="67F35C5E" w:rsidR="004454E2" w:rsidRDefault="004454E2" w:rsidP="004454E2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Developed mobile android app called “TA Tips” (personal project with 3 other friends)</w:t>
            </w:r>
          </w:p>
          <w:p w14:paraId="7E2B826C" w14:textId="00733197" w:rsidR="004454E2" w:rsidRDefault="004454E2" w:rsidP="004454E2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Used for students that need tutoring from other students</w:t>
            </w:r>
          </w:p>
          <w:p w14:paraId="48A0BEB2" w14:textId="765A476E" w:rsidR="001E7B05" w:rsidRDefault="001E7B05" w:rsidP="004454E2"/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59C09066" w14:textId="06FF61AA" w:rsidR="001E7B05" w:rsidRPr="004454E2" w:rsidRDefault="001E7B05" w:rsidP="00BA0EC3">
            <w:pPr>
              <w:rPr>
                <w:color w:val="39A5B7" w:themeColor="accent1"/>
                <w:sz w:val="24"/>
                <w:szCs w:val="24"/>
              </w:rPr>
            </w:pPr>
            <w:r>
              <w:rPr>
                <w:color w:val="39A5B7" w:themeColor="accent1"/>
                <w:sz w:val="24"/>
                <w:szCs w:val="24"/>
              </w:rPr>
              <w:t>May 2017 –</w:t>
            </w:r>
            <w:r w:rsidR="004454E2">
              <w:rPr>
                <w:color w:val="39A5B7" w:themeColor="accent1"/>
                <w:sz w:val="24"/>
                <w:szCs w:val="24"/>
              </w:rPr>
              <w:t xml:space="preserve"> August</w:t>
            </w:r>
            <w:r>
              <w:rPr>
                <w:color w:val="39A5B7" w:themeColor="accent1"/>
                <w:sz w:val="24"/>
                <w:szCs w:val="24"/>
              </w:rPr>
              <w:t xml:space="preserve"> 2017</w:t>
            </w:r>
          </w:p>
        </w:tc>
      </w:tr>
      <w:tr w:rsidR="001E7B05" w14:paraId="4AC6A2FD" w14:textId="77777777" w:rsidTr="00BA0EC3">
        <w:trPr>
          <w:trHeight w:val="721"/>
        </w:trPr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354A9D79" w14:textId="2051CB1B" w:rsidR="001E7B05" w:rsidRDefault="004454E2" w:rsidP="00BA0EC3">
            <w:r>
              <w:rPr>
                <w:b/>
                <w:sz w:val="20"/>
              </w:rPr>
              <w:t xml:space="preserve">Programming Team </w:t>
            </w:r>
            <w:r w:rsidRPr="003664EA">
              <w:rPr>
                <w:b/>
                <w:sz w:val="20"/>
              </w:rPr>
              <w:t xml:space="preserve"> </w:t>
            </w:r>
          </w:p>
        </w:tc>
        <w:tc>
          <w:tcPr>
            <w:tcW w:w="6570" w:type="dxa"/>
            <w:tcBorders>
              <w:left w:val="nil"/>
              <w:bottom w:val="nil"/>
              <w:right w:val="nil"/>
            </w:tcBorders>
          </w:tcPr>
          <w:p w14:paraId="3E8DC2A8" w14:textId="77777777" w:rsidR="004454E2" w:rsidRPr="00373CA4" w:rsidRDefault="004454E2" w:rsidP="004454E2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Weekly Competitions composing of over one-hundred participants</w:t>
            </w:r>
          </w:p>
          <w:p w14:paraId="5F718BA9" w14:textId="77777777" w:rsidR="004454E2" w:rsidRDefault="004454E2" w:rsidP="004454E2">
            <w:pPr>
              <w:pStyle w:val="Address"/>
              <w:numPr>
                <w:ilvl w:val="0"/>
                <w:numId w:val="14"/>
              </w:numPr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Improved problem solving skills by tackling challenging problems</w:t>
            </w:r>
          </w:p>
          <w:p w14:paraId="51405B91" w14:textId="6F28628D" w:rsidR="00777FA3" w:rsidRDefault="00777FA3" w:rsidP="004454E2">
            <w:pPr>
              <w:pStyle w:val="Address"/>
              <w:spacing w:line="240" w:lineRule="auto"/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14:paraId="61AACE98" w14:textId="2EA474E1" w:rsidR="001E7B05" w:rsidRDefault="004454E2" w:rsidP="00BA0EC3">
            <w:pPr>
              <w:rPr>
                <w:color w:val="39A5B7" w:themeColor="accent1"/>
                <w:sz w:val="24"/>
                <w:szCs w:val="24"/>
              </w:rPr>
            </w:pPr>
            <w:r>
              <w:rPr>
                <w:color w:val="39A5B7" w:themeColor="accent1"/>
                <w:sz w:val="24"/>
                <w:szCs w:val="24"/>
              </w:rPr>
              <w:t xml:space="preserve">August 2016 </w:t>
            </w:r>
            <w:r w:rsidR="00EC4717">
              <w:rPr>
                <w:color w:val="39A5B7" w:themeColor="accent1"/>
                <w:sz w:val="24"/>
                <w:szCs w:val="24"/>
              </w:rPr>
              <w:t>–</w:t>
            </w:r>
            <w:r>
              <w:rPr>
                <w:color w:val="39A5B7" w:themeColor="accent1"/>
                <w:sz w:val="24"/>
                <w:szCs w:val="24"/>
              </w:rPr>
              <w:t xml:space="preserve"> </w:t>
            </w:r>
            <w:r w:rsidR="008A5CA2">
              <w:rPr>
                <w:color w:val="39A5B7" w:themeColor="accent1"/>
                <w:sz w:val="24"/>
                <w:szCs w:val="24"/>
              </w:rPr>
              <w:t>May 2018</w:t>
            </w:r>
          </w:p>
          <w:p w14:paraId="2D0598E0" w14:textId="33AA098A" w:rsidR="00EC4717" w:rsidRDefault="00EC4717" w:rsidP="00BA0EC3"/>
        </w:tc>
      </w:tr>
    </w:tbl>
    <w:p w14:paraId="027EF308" w14:textId="47F7BE23" w:rsidR="001E7B05" w:rsidRPr="00777FA3" w:rsidRDefault="001E7B05" w:rsidP="00777FA3">
      <w:pPr>
        <w:tabs>
          <w:tab w:val="left" w:pos="3606"/>
        </w:tabs>
      </w:pPr>
    </w:p>
    <w:sectPr w:rsidR="001E7B05" w:rsidRPr="00777FA3" w:rsidSect="0007151C">
      <w:footerReference w:type="default" r:id="rId10"/>
      <w:pgSz w:w="12240" w:h="15840"/>
      <w:pgMar w:top="158" w:right="720" w:bottom="965" w:left="72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97DCA" w14:textId="77777777" w:rsidR="00EA1F9D" w:rsidRDefault="00EA1F9D">
      <w:pPr>
        <w:spacing w:after="0"/>
      </w:pPr>
      <w:r>
        <w:separator/>
      </w:r>
    </w:p>
  </w:endnote>
  <w:endnote w:type="continuationSeparator" w:id="0">
    <w:p w14:paraId="236F3BCB" w14:textId="77777777" w:rsidR="00EA1F9D" w:rsidRDefault="00EA1F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7D3B8" w14:textId="3DE05C79" w:rsidR="00AE4282" w:rsidRDefault="00AE4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18F38" w14:textId="77777777" w:rsidR="00EA1F9D" w:rsidRDefault="00EA1F9D">
      <w:pPr>
        <w:spacing w:after="0"/>
      </w:pPr>
      <w:r>
        <w:separator/>
      </w:r>
    </w:p>
  </w:footnote>
  <w:footnote w:type="continuationSeparator" w:id="0">
    <w:p w14:paraId="60774DAC" w14:textId="77777777" w:rsidR="00EA1F9D" w:rsidRDefault="00EA1F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877BFB"/>
    <w:multiLevelType w:val="hybridMultilevel"/>
    <w:tmpl w:val="9DC4EF9C"/>
    <w:lvl w:ilvl="0" w:tplc="63F4DB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245D"/>
    <w:multiLevelType w:val="hybridMultilevel"/>
    <w:tmpl w:val="99CA7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70AE8"/>
    <w:multiLevelType w:val="hybridMultilevel"/>
    <w:tmpl w:val="1E60A668"/>
    <w:lvl w:ilvl="0" w:tplc="6206FA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546350"/>
    <w:multiLevelType w:val="hybridMultilevel"/>
    <w:tmpl w:val="921E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C60F8"/>
    <w:multiLevelType w:val="hybridMultilevel"/>
    <w:tmpl w:val="A03A6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511DA3"/>
    <w:multiLevelType w:val="hybridMultilevel"/>
    <w:tmpl w:val="480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202F7"/>
    <w:multiLevelType w:val="hybridMultilevel"/>
    <w:tmpl w:val="D1C03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9631F5"/>
    <w:multiLevelType w:val="hybridMultilevel"/>
    <w:tmpl w:val="74A8E7EA"/>
    <w:lvl w:ilvl="0" w:tplc="0ABE7F2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5000D"/>
    <w:multiLevelType w:val="hybridMultilevel"/>
    <w:tmpl w:val="58D20D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2D47ED"/>
    <w:multiLevelType w:val="hybridMultilevel"/>
    <w:tmpl w:val="D610C33A"/>
    <w:lvl w:ilvl="0" w:tplc="EC36683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A25C3"/>
    <w:multiLevelType w:val="multilevel"/>
    <w:tmpl w:val="DFEAD1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 w15:restartNumberingAfterBreak="0">
    <w:nsid w:val="5F922EAB"/>
    <w:multiLevelType w:val="hybridMultilevel"/>
    <w:tmpl w:val="48926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42B"/>
    <w:multiLevelType w:val="hybridMultilevel"/>
    <w:tmpl w:val="7FC417C4"/>
    <w:lvl w:ilvl="0" w:tplc="F4062B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3659B"/>
    <w:multiLevelType w:val="hybridMultilevel"/>
    <w:tmpl w:val="B2F0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4"/>
  </w:num>
  <w:num w:numId="6">
    <w:abstractNumId w:val="12"/>
  </w:num>
  <w:num w:numId="7">
    <w:abstractNumId w:val="6"/>
  </w:num>
  <w:num w:numId="8">
    <w:abstractNumId w:val="4"/>
  </w:num>
  <w:num w:numId="9">
    <w:abstractNumId w:val="13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  <w:num w:numId="14">
    <w:abstractNumId w:val="3"/>
  </w:num>
  <w:num w:numId="15">
    <w:abstractNumId w:val="9"/>
  </w:num>
  <w:num w:numId="16">
    <w:abstractNumId w:val="7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22"/>
    <w:rsid w:val="00006D37"/>
    <w:rsid w:val="0003283C"/>
    <w:rsid w:val="00033BD5"/>
    <w:rsid w:val="0004533F"/>
    <w:rsid w:val="00055560"/>
    <w:rsid w:val="00070175"/>
    <w:rsid w:val="0007151C"/>
    <w:rsid w:val="00087758"/>
    <w:rsid w:val="000A142F"/>
    <w:rsid w:val="000A490A"/>
    <w:rsid w:val="000A5145"/>
    <w:rsid w:val="000A7BB1"/>
    <w:rsid w:val="000D3FA9"/>
    <w:rsid w:val="0010744C"/>
    <w:rsid w:val="00112EE2"/>
    <w:rsid w:val="001163A8"/>
    <w:rsid w:val="001234D9"/>
    <w:rsid w:val="00130203"/>
    <w:rsid w:val="00140D96"/>
    <w:rsid w:val="00146312"/>
    <w:rsid w:val="00151F46"/>
    <w:rsid w:val="00161BF3"/>
    <w:rsid w:val="00177855"/>
    <w:rsid w:val="00177CF7"/>
    <w:rsid w:val="00180AF9"/>
    <w:rsid w:val="0018705D"/>
    <w:rsid w:val="001A1764"/>
    <w:rsid w:val="001A6879"/>
    <w:rsid w:val="001B6D06"/>
    <w:rsid w:val="001D5AAF"/>
    <w:rsid w:val="001D6C92"/>
    <w:rsid w:val="001E0E13"/>
    <w:rsid w:val="001E3429"/>
    <w:rsid w:val="001E5EB4"/>
    <w:rsid w:val="001E6DB0"/>
    <w:rsid w:val="001E7B05"/>
    <w:rsid w:val="00205A7F"/>
    <w:rsid w:val="002325C3"/>
    <w:rsid w:val="00234133"/>
    <w:rsid w:val="00237025"/>
    <w:rsid w:val="00250AC8"/>
    <w:rsid w:val="00251028"/>
    <w:rsid w:val="00263D37"/>
    <w:rsid w:val="0026498E"/>
    <w:rsid w:val="002853F5"/>
    <w:rsid w:val="0029321A"/>
    <w:rsid w:val="002A0F34"/>
    <w:rsid w:val="002D6769"/>
    <w:rsid w:val="002E10C9"/>
    <w:rsid w:val="002F1425"/>
    <w:rsid w:val="003114DE"/>
    <w:rsid w:val="003141BB"/>
    <w:rsid w:val="003165BA"/>
    <w:rsid w:val="003165E4"/>
    <w:rsid w:val="00336905"/>
    <w:rsid w:val="00346D6E"/>
    <w:rsid w:val="003553AB"/>
    <w:rsid w:val="00355F73"/>
    <w:rsid w:val="003664EA"/>
    <w:rsid w:val="00370B8C"/>
    <w:rsid w:val="003712A9"/>
    <w:rsid w:val="00373CA4"/>
    <w:rsid w:val="00377843"/>
    <w:rsid w:val="00386612"/>
    <w:rsid w:val="003878E9"/>
    <w:rsid w:val="003B0387"/>
    <w:rsid w:val="003B7451"/>
    <w:rsid w:val="003C6D97"/>
    <w:rsid w:val="003D1304"/>
    <w:rsid w:val="003D1588"/>
    <w:rsid w:val="003D5EC1"/>
    <w:rsid w:val="00403359"/>
    <w:rsid w:val="0044531F"/>
    <w:rsid w:val="004454E2"/>
    <w:rsid w:val="00464613"/>
    <w:rsid w:val="00467260"/>
    <w:rsid w:val="00490305"/>
    <w:rsid w:val="004B5942"/>
    <w:rsid w:val="004C211E"/>
    <w:rsid w:val="004D1F44"/>
    <w:rsid w:val="004D239D"/>
    <w:rsid w:val="004E752F"/>
    <w:rsid w:val="004F684A"/>
    <w:rsid w:val="00501B76"/>
    <w:rsid w:val="00525B29"/>
    <w:rsid w:val="0053079B"/>
    <w:rsid w:val="0054002A"/>
    <w:rsid w:val="005411E9"/>
    <w:rsid w:val="00570D53"/>
    <w:rsid w:val="00571D9E"/>
    <w:rsid w:val="00581A97"/>
    <w:rsid w:val="00582CBF"/>
    <w:rsid w:val="005E06C1"/>
    <w:rsid w:val="005E0AE0"/>
    <w:rsid w:val="005E42B4"/>
    <w:rsid w:val="006209F6"/>
    <w:rsid w:val="00652E30"/>
    <w:rsid w:val="00653146"/>
    <w:rsid w:val="0067032B"/>
    <w:rsid w:val="006933C5"/>
    <w:rsid w:val="006967D1"/>
    <w:rsid w:val="006A0BA3"/>
    <w:rsid w:val="006A3F08"/>
    <w:rsid w:val="006A438A"/>
    <w:rsid w:val="006A77D8"/>
    <w:rsid w:val="006C1752"/>
    <w:rsid w:val="006D2D72"/>
    <w:rsid w:val="006F165D"/>
    <w:rsid w:val="006F595F"/>
    <w:rsid w:val="006F7263"/>
    <w:rsid w:val="00720A55"/>
    <w:rsid w:val="007679B0"/>
    <w:rsid w:val="00774E6F"/>
    <w:rsid w:val="00777E1F"/>
    <w:rsid w:val="00777FA3"/>
    <w:rsid w:val="0078003F"/>
    <w:rsid w:val="00791F1F"/>
    <w:rsid w:val="007979DB"/>
    <w:rsid w:val="007A425E"/>
    <w:rsid w:val="007B55D4"/>
    <w:rsid w:val="007D0FA6"/>
    <w:rsid w:val="007D3594"/>
    <w:rsid w:val="007D6C46"/>
    <w:rsid w:val="007E27E1"/>
    <w:rsid w:val="007F75E0"/>
    <w:rsid w:val="00803C3F"/>
    <w:rsid w:val="00817205"/>
    <w:rsid w:val="0082211C"/>
    <w:rsid w:val="00824793"/>
    <w:rsid w:val="00826358"/>
    <w:rsid w:val="00831FB7"/>
    <w:rsid w:val="0083395A"/>
    <w:rsid w:val="00834FE5"/>
    <w:rsid w:val="00860450"/>
    <w:rsid w:val="00861724"/>
    <w:rsid w:val="0087397E"/>
    <w:rsid w:val="0087530F"/>
    <w:rsid w:val="008A5CA2"/>
    <w:rsid w:val="008B00DC"/>
    <w:rsid w:val="008B7C7C"/>
    <w:rsid w:val="008D17F0"/>
    <w:rsid w:val="008D3989"/>
    <w:rsid w:val="008E4F59"/>
    <w:rsid w:val="008F23AB"/>
    <w:rsid w:val="008F5535"/>
    <w:rsid w:val="008F7BB9"/>
    <w:rsid w:val="009077ED"/>
    <w:rsid w:val="00915F53"/>
    <w:rsid w:val="00916233"/>
    <w:rsid w:val="00920132"/>
    <w:rsid w:val="00922DD7"/>
    <w:rsid w:val="00945A61"/>
    <w:rsid w:val="00950510"/>
    <w:rsid w:val="0096196A"/>
    <w:rsid w:val="00971536"/>
    <w:rsid w:val="0098083C"/>
    <w:rsid w:val="00983531"/>
    <w:rsid w:val="00987CF8"/>
    <w:rsid w:val="00990325"/>
    <w:rsid w:val="009A3DEB"/>
    <w:rsid w:val="009C21B3"/>
    <w:rsid w:val="009C4844"/>
    <w:rsid w:val="009C4FC8"/>
    <w:rsid w:val="009E36C6"/>
    <w:rsid w:val="009F194F"/>
    <w:rsid w:val="009F6D37"/>
    <w:rsid w:val="00A00524"/>
    <w:rsid w:val="00A03270"/>
    <w:rsid w:val="00A148A2"/>
    <w:rsid w:val="00A33A89"/>
    <w:rsid w:val="00A430F3"/>
    <w:rsid w:val="00A46620"/>
    <w:rsid w:val="00A805B8"/>
    <w:rsid w:val="00AA018C"/>
    <w:rsid w:val="00AB6639"/>
    <w:rsid w:val="00AE0D5F"/>
    <w:rsid w:val="00AE0DA2"/>
    <w:rsid w:val="00AE4282"/>
    <w:rsid w:val="00AF7063"/>
    <w:rsid w:val="00B055C7"/>
    <w:rsid w:val="00B410FD"/>
    <w:rsid w:val="00B80C02"/>
    <w:rsid w:val="00B938C6"/>
    <w:rsid w:val="00B95A62"/>
    <w:rsid w:val="00BA76FF"/>
    <w:rsid w:val="00BC79F8"/>
    <w:rsid w:val="00BE1709"/>
    <w:rsid w:val="00BE5194"/>
    <w:rsid w:val="00BE646A"/>
    <w:rsid w:val="00C16E2C"/>
    <w:rsid w:val="00C32191"/>
    <w:rsid w:val="00C43F3D"/>
    <w:rsid w:val="00C6056F"/>
    <w:rsid w:val="00C77947"/>
    <w:rsid w:val="00C87599"/>
    <w:rsid w:val="00CB4E59"/>
    <w:rsid w:val="00CC291B"/>
    <w:rsid w:val="00CD49F3"/>
    <w:rsid w:val="00CF7818"/>
    <w:rsid w:val="00D03FEB"/>
    <w:rsid w:val="00D10551"/>
    <w:rsid w:val="00D1774C"/>
    <w:rsid w:val="00D23FE6"/>
    <w:rsid w:val="00D33D45"/>
    <w:rsid w:val="00D414DE"/>
    <w:rsid w:val="00D45C50"/>
    <w:rsid w:val="00D461F6"/>
    <w:rsid w:val="00D52FAA"/>
    <w:rsid w:val="00D67608"/>
    <w:rsid w:val="00D73C22"/>
    <w:rsid w:val="00D7418C"/>
    <w:rsid w:val="00D751AC"/>
    <w:rsid w:val="00D76068"/>
    <w:rsid w:val="00D8414F"/>
    <w:rsid w:val="00D86BD0"/>
    <w:rsid w:val="00D904BD"/>
    <w:rsid w:val="00D92EB2"/>
    <w:rsid w:val="00D956CD"/>
    <w:rsid w:val="00DA183F"/>
    <w:rsid w:val="00DE268A"/>
    <w:rsid w:val="00DF2DE9"/>
    <w:rsid w:val="00DF4A88"/>
    <w:rsid w:val="00E07A21"/>
    <w:rsid w:val="00E100E1"/>
    <w:rsid w:val="00E124D3"/>
    <w:rsid w:val="00E21DB4"/>
    <w:rsid w:val="00E24A0C"/>
    <w:rsid w:val="00E27776"/>
    <w:rsid w:val="00E51CEC"/>
    <w:rsid w:val="00E66A32"/>
    <w:rsid w:val="00E757E6"/>
    <w:rsid w:val="00E76A26"/>
    <w:rsid w:val="00E804EC"/>
    <w:rsid w:val="00E836AC"/>
    <w:rsid w:val="00EA1F9D"/>
    <w:rsid w:val="00EC4717"/>
    <w:rsid w:val="00ED1AC1"/>
    <w:rsid w:val="00EE3BCF"/>
    <w:rsid w:val="00EE6BA2"/>
    <w:rsid w:val="00EE7810"/>
    <w:rsid w:val="00F012DA"/>
    <w:rsid w:val="00F152D8"/>
    <w:rsid w:val="00F16036"/>
    <w:rsid w:val="00F33D66"/>
    <w:rsid w:val="00F35065"/>
    <w:rsid w:val="00F46281"/>
    <w:rsid w:val="00F51BF1"/>
    <w:rsid w:val="00F607E3"/>
    <w:rsid w:val="00F83A09"/>
    <w:rsid w:val="00FA4950"/>
    <w:rsid w:val="00FB1596"/>
    <w:rsid w:val="00FB7973"/>
    <w:rsid w:val="00FC40C5"/>
    <w:rsid w:val="00FD2858"/>
    <w:rsid w:val="00FE1D41"/>
    <w:rsid w:val="00FF0B53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ED71"/>
  <w15:chartTrackingRefBased/>
  <w15:docId w15:val="{803BDFB7-5873-47E8-8EDC-D1127A5D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D33D45"/>
    <w:pPr>
      <w:ind w:left="720"/>
      <w:contextualSpacing/>
    </w:pPr>
  </w:style>
  <w:style w:type="table" w:styleId="TableGrid">
    <w:name w:val="Table Grid"/>
    <w:basedOn w:val="TableNormal"/>
    <w:uiPriority w:val="59"/>
    <w:rsid w:val="003D5EC1"/>
    <w:pPr>
      <w:spacing w:after="0"/>
    </w:pPr>
    <w:rPr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5EC1"/>
    <w:pPr>
      <w:spacing w:after="0"/>
    </w:pPr>
    <w:rPr>
      <w:color w:val="auto"/>
      <w:sz w:val="22"/>
      <w:szCs w:val="22"/>
      <w:lang w:eastAsia="en-US"/>
    </w:rPr>
  </w:style>
  <w:style w:type="table" w:styleId="GridTable1Light-Accent1">
    <w:name w:val="Grid Table 1 Light Accent 1"/>
    <w:basedOn w:val="TableNormal"/>
    <w:uiPriority w:val="46"/>
    <w:rsid w:val="00ED1AC1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ED1AC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1AC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D5586828764964870897291A2FE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074C-024F-45A9-B22D-CF047E44D701}"/>
      </w:docPartPr>
      <w:docPartBody>
        <w:p w:rsidR="003F533A" w:rsidRDefault="000B7CBA" w:rsidP="000B7CBA">
          <w:pPr>
            <w:pStyle w:val="2DD5586828764964870897291A2FE396"/>
          </w:pPr>
          <w:r>
            <w:t>[Address, City, ST  ZIP Code]</w:t>
          </w:r>
        </w:p>
      </w:docPartBody>
    </w:docPart>
    <w:docPart>
      <w:docPartPr>
        <w:name w:val="A9C2238467144E04AAF6A6C41810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4FEA5C-3266-4399-AAB2-25704D5632FC}"/>
      </w:docPartPr>
      <w:docPartBody>
        <w:p w:rsidR="003F533A" w:rsidRDefault="000B7CBA" w:rsidP="000B7CBA">
          <w:pPr>
            <w:pStyle w:val="A9C2238467144E04AAF6A6C41810CF05"/>
          </w:pPr>
          <w:r>
            <w:t>[Telephone]</w:t>
          </w:r>
        </w:p>
      </w:docPartBody>
    </w:docPart>
    <w:docPart>
      <w:docPartPr>
        <w:name w:val="D8F853FE7C914BD0A7BA808606729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D2952-C1CB-41D5-9F06-E4CD87451319}"/>
      </w:docPartPr>
      <w:docPartBody>
        <w:p w:rsidR="003F533A" w:rsidRDefault="000B7CBA" w:rsidP="000B7CBA">
          <w:pPr>
            <w:pStyle w:val="D8F853FE7C914BD0A7BA80860672982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AA7"/>
    <w:rsid w:val="00026045"/>
    <w:rsid w:val="00095A0E"/>
    <w:rsid w:val="000B7CBA"/>
    <w:rsid w:val="0013313A"/>
    <w:rsid w:val="00152086"/>
    <w:rsid w:val="001845BF"/>
    <w:rsid w:val="001861E7"/>
    <w:rsid w:val="001A7B93"/>
    <w:rsid w:val="002D215A"/>
    <w:rsid w:val="002D22D8"/>
    <w:rsid w:val="00366566"/>
    <w:rsid w:val="00385E6D"/>
    <w:rsid w:val="003F533A"/>
    <w:rsid w:val="00536A35"/>
    <w:rsid w:val="0054276C"/>
    <w:rsid w:val="00545934"/>
    <w:rsid w:val="005A25D6"/>
    <w:rsid w:val="005C2C70"/>
    <w:rsid w:val="00626CD3"/>
    <w:rsid w:val="006866E3"/>
    <w:rsid w:val="006C57C3"/>
    <w:rsid w:val="006F706D"/>
    <w:rsid w:val="00717022"/>
    <w:rsid w:val="00720191"/>
    <w:rsid w:val="00726B61"/>
    <w:rsid w:val="008F58BF"/>
    <w:rsid w:val="00904D7B"/>
    <w:rsid w:val="00A007C4"/>
    <w:rsid w:val="00A4211B"/>
    <w:rsid w:val="00A95E29"/>
    <w:rsid w:val="00BA1822"/>
    <w:rsid w:val="00BE3B5B"/>
    <w:rsid w:val="00BE3DF5"/>
    <w:rsid w:val="00CF5452"/>
    <w:rsid w:val="00D03AA7"/>
    <w:rsid w:val="00D43AC2"/>
    <w:rsid w:val="00D61535"/>
    <w:rsid w:val="00D72FB8"/>
    <w:rsid w:val="00D84390"/>
    <w:rsid w:val="00DF7A45"/>
    <w:rsid w:val="00E120A7"/>
    <w:rsid w:val="00E526A4"/>
    <w:rsid w:val="00E531BC"/>
    <w:rsid w:val="00EC1BA6"/>
    <w:rsid w:val="00FD7CF1"/>
    <w:rsid w:val="00FF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97F059A61F4549807D587CE7FB7372">
    <w:name w:val="A297F059A61F4549807D587CE7FB7372"/>
  </w:style>
  <w:style w:type="paragraph" w:customStyle="1" w:styleId="2071480D242040E0A98C7AB64FE95A17">
    <w:name w:val="2071480D242040E0A98C7AB64FE95A17"/>
  </w:style>
  <w:style w:type="paragraph" w:customStyle="1" w:styleId="AE0AA35432784FB29DF2CC7A016E03AC">
    <w:name w:val="AE0AA35432784FB29DF2CC7A016E03AC"/>
  </w:style>
  <w:style w:type="paragraph" w:customStyle="1" w:styleId="9A573FD098D245ADA2CC4C8D59E08DC0">
    <w:name w:val="9A573FD098D245ADA2CC4C8D59E08DC0"/>
  </w:style>
  <w:style w:type="paragraph" w:customStyle="1" w:styleId="9D8563073DFF469182D983729EB7284E">
    <w:name w:val="9D8563073DFF469182D983729EB7284E"/>
  </w:style>
  <w:style w:type="paragraph" w:customStyle="1" w:styleId="FA6CF6EEE65A411CBD5DEDC7EB2FFC15">
    <w:name w:val="FA6CF6EEE65A411CBD5DEDC7EB2FFC15"/>
  </w:style>
  <w:style w:type="paragraph" w:customStyle="1" w:styleId="62361F08347D446B913C5D2B9023E749">
    <w:name w:val="62361F08347D446B913C5D2B9023E749"/>
  </w:style>
  <w:style w:type="paragraph" w:customStyle="1" w:styleId="106A80AA12644BB09DBA1A73C98F0D68">
    <w:name w:val="106A80AA12644BB09DBA1A73C98F0D68"/>
  </w:style>
  <w:style w:type="paragraph" w:customStyle="1" w:styleId="B8229B1C2CAA40BDAE5B45C51DD45CEA">
    <w:name w:val="B8229B1C2CAA40BDAE5B45C51DD45CE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783380D2C24551992E52644F39FD2E">
    <w:name w:val="FA783380D2C24551992E52644F39FD2E"/>
  </w:style>
  <w:style w:type="paragraph" w:customStyle="1" w:styleId="5DC59E27336240329495A4349EA6D6C8">
    <w:name w:val="5DC59E27336240329495A4349EA6D6C8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822C6D34786A4542B0CD4DC012B8E7CE">
    <w:name w:val="822C6D34786A4542B0CD4DC012B8E7CE"/>
  </w:style>
  <w:style w:type="paragraph" w:customStyle="1" w:styleId="DE1D10443B134149A6EECC2F58ECC083">
    <w:name w:val="DE1D10443B134149A6EECC2F58ECC083"/>
  </w:style>
  <w:style w:type="paragraph" w:customStyle="1" w:styleId="BC37A56B460248EF907B345F3226D4D5">
    <w:name w:val="BC37A56B460248EF907B345F3226D4D5"/>
  </w:style>
  <w:style w:type="paragraph" w:customStyle="1" w:styleId="695420C2B40E475EBFE4EE795BF5E426">
    <w:name w:val="695420C2B40E475EBFE4EE795BF5E426"/>
  </w:style>
  <w:style w:type="paragraph" w:customStyle="1" w:styleId="9264DC34403E4E2E99FF0A7A2054355C">
    <w:name w:val="9264DC34403E4E2E99FF0A7A2054355C"/>
  </w:style>
  <w:style w:type="paragraph" w:customStyle="1" w:styleId="E533B8D415674D6498C729CA18BF1B07">
    <w:name w:val="E533B8D415674D6498C729CA18BF1B07"/>
  </w:style>
  <w:style w:type="paragraph" w:customStyle="1" w:styleId="15C0E9D4AD3D45A688BF9BCF06AD523F">
    <w:name w:val="15C0E9D4AD3D45A688BF9BCF06AD523F"/>
  </w:style>
  <w:style w:type="paragraph" w:customStyle="1" w:styleId="5FA48C9E236C444DA704F01E78B07717">
    <w:name w:val="5FA48C9E236C444DA704F01E78B07717"/>
    <w:rsid w:val="00366566"/>
    <w:pPr>
      <w:spacing w:after="0" w:line="240" w:lineRule="auto"/>
    </w:pPr>
    <w:rPr>
      <w:sz w:val="24"/>
      <w:szCs w:val="24"/>
    </w:rPr>
  </w:style>
  <w:style w:type="paragraph" w:customStyle="1" w:styleId="1AC3B080286FFB46A71507010AA9E2B9">
    <w:name w:val="1AC3B080286FFB46A71507010AA9E2B9"/>
    <w:rsid w:val="00366566"/>
    <w:pPr>
      <w:spacing w:after="0" w:line="240" w:lineRule="auto"/>
    </w:pPr>
    <w:rPr>
      <w:sz w:val="24"/>
      <w:szCs w:val="24"/>
    </w:rPr>
  </w:style>
  <w:style w:type="paragraph" w:customStyle="1" w:styleId="739A777E81F6FC41A49E57D62B2E0D14">
    <w:name w:val="739A777E81F6FC41A49E57D62B2E0D14"/>
    <w:rsid w:val="00366566"/>
    <w:pPr>
      <w:spacing w:after="0" w:line="240" w:lineRule="auto"/>
    </w:pPr>
    <w:rPr>
      <w:sz w:val="24"/>
      <w:szCs w:val="24"/>
    </w:rPr>
  </w:style>
  <w:style w:type="paragraph" w:customStyle="1" w:styleId="2DD5586828764964870897291A2FE396">
    <w:name w:val="2DD5586828764964870897291A2FE396"/>
    <w:rsid w:val="000B7CBA"/>
  </w:style>
  <w:style w:type="paragraph" w:customStyle="1" w:styleId="A9C2238467144E04AAF6A6C41810CF05">
    <w:name w:val="A9C2238467144E04AAF6A6C41810CF05"/>
    <w:rsid w:val="000B7CBA"/>
  </w:style>
  <w:style w:type="paragraph" w:customStyle="1" w:styleId="D8F853FE7C914BD0A7BA808606729820">
    <w:name w:val="D8F853FE7C914BD0A7BA808606729820"/>
    <w:rsid w:val="000B7C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2503 Monroe St, Herndon, VA, 20171</CompanyAddress>
  <CompanyPhone>703-625-0923</CompanyPhone>
  <CompanyFax/>
  <CompanyEmail>kalyan19@vt.edu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B5986D-1AAC-439B-8065-F0C2A4263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146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Konark Chopra</dc:creator>
  <cp:keywords/>
  <cp:lastModifiedBy>Kalyan</cp:lastModifiedBy>
  <cp:revision>37</cp:revision>
  <cp:lastPrinted>2016-09-01T16:44:00Z</cp:lastPrinted>
  <dcterms:created xsi:type="dcterms:W3CDTF">2017-09-03T16:27:00Z</dcterms:created>
  <dcterms:modified xsi:type="dcterms:W3CDTF">2018-10-28T16:05:00Z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